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DBE" w:rsidRPr="00394675" w:rsidRDefault="00393F7C">
      <w:pPr>
        <w:pStyle w:val="Title"/>
        <w:rPr>
          <w:sz w:val="56"/>
        </w:rPr>
      </w:pPr>
      <w:r w:rsidRPr="00394675">
        <w:rPr>
          <w:sz w:val="56"/>
        </w:rPr>
        <w:t>PROBLEM SOLVING ASSIGNMENT</w:t>
      </w:r>
    </w:p>
    <w:p w:rsidR="0077601C" w:rsidRPr="00394675" w:rsidRDefault="00AF46B3" w:rsidP="0077601C">
      <w:pPr>
        <w:pStyle w:val="Heading1"/>
        <w:rPr>
          <w:sz w:val="56"/>
          <w:szCs w:val="56"/>
        </w:rPr>
      </w:pPr>
      <w:r w:rsidRPr="00394675">
        <w:rPr>
          <w:sz w:val="56"/>
          <w:szCs w:val="56"/>
        </w:rPr>
        <w:t>1.</w:t>
      </w:r>
      <w:r w:rsidR="001372EA" w:rsidRPr="00394675">
        <w:rPr>
          <w:sz w:val="56"/>
          <w:szCs w:val="56"/>
        </w:rPr>
        <w:t xml:space="preserve">ADJUSTMENT TO NEW LIFE </w:t>
      </w:r>
      <w:r w:rsidRPr="00394675">
        <w:rPr>
          <w:sz w:val="56"/>
          <w:szCs w:val="56"/>
        </w:rPr>
        <w:t xml:space="preserve">: </w:t>
      </w:r>
    </w:p>
    <w:p w:rsidR="0077601C" w:rsidRPr="00394675" w:rsidRDefault="0077601C" w:rsidP="0077601C">
      <w:pPr>
        <w:rPr>
          <w:color w:val="000000" w:themeColor="text1"/>
          <w:sz w:val="56"/>
          <w:szCs w:val="56"/>
        </w:rPr>
      </w:pPr>
    </w:p>
    <w:p w:rsidR="001F7573" w:rsidRDefault="00724891" w:rsidP="00FB7126">
      <w:pPr>
        <w:rPr>
          <w:color w:val="000000" w:themeColor="text1"/>
          <w:sz w:val="44"/>
          <w:szCs w:val="44"/>
        </w:rPr>
      </w:pPr>
      <w:r w:rsidRPr="001F7573">
        <w:rPr>
          <w:b/>
          <w:bCs/>
          <w:color w:val="000000" w:themeColor="text1"/>
          <w:sz w:val="48"/>
          <w:szCs w:val="48"/>
          <w:u w:val="single"/>
        </w:rPr>
        <w:t>About</w:t>
      </w:r>
      <w:r>
        <w:rPr>
          <w:color w:val="000000" w:themeColor="text1"/>
          <w:sz w:val="44"/>
          <w:szCs w:val="44"/>
        </w:rPr>
        <w:t xml:space="preserve"> :</w:t>
      </w:r>
    </w:p>
    <w:p w:rsidR="00B20973" w:rsidRPr="001E0A40" w:rsidRDefault="001F7573" w:rsidP="00FB7126">
      <w:pPr>
        <w:rPr>
          <w:color w:val="000000" w:themeColor="text1"/>
          <w:sz w:val="44"/>
          <w:szCs w:val="44"/>
        </w:rPr>
      </w:pPr>
      <w:r>
        <w:rPr>
          <w:color w:val="000000" w:themeColor="text1"/>
          <w:sz w:val="44"/>
          <w:szCs w:val="44"/>
        </w:rPr>
        <w:t>A</w:t>
      </w:r>
      <w:r w:rsidR="00B20973" w:rsidRPr="001E0A40">
        <w:rPr>
          <w:color w:val="000000" w:themeColor="text1"/>
          <w:sz w:val="44"/>
          <w:szCs w:val="44"/>
        </w:rPr>
        <w:t>djustment is a chance for students to reconsider where and what they study at university. Not to be confused with Clearing, Ucas Adjustment is there if you've got an unconditional offer once you've met or exceeded your expected exam results. You then have the opportunity to shop around for a different course.</w:t>
      </w:r>
    </w:p>
    <w:p w:rsidR="00B73327" w:rsidRDefault="00B73327" w:rsidP="0077601C">
      <w:pPr>
        <w:rPr>
          <w:b/>
          <w:bCs/>
          <w:color w:val="000000" w:themeColor="text1"/>
          <w:sz w:val="48"/>
          <w:szCs w:val="48"/>
          <w:u w:val="single"/>
        </w:rPr>
      </w:pPr>
      <w:r>
        <w:rPr>
          <w:b/>
          <w:bCs/>
          <w:color w:val="000000" w:themeColor="text1"/>
          <w:sz w:val="48"/>
          <w:szCs w:val="48"/>
          <w:u w:val="single"/>
        </w:rPr>
        <w:t>Problem :</w:t>
      </w:r>
    </w:p>
    <w:p w:rsidR="001D1A4B" w:rsidRDefault="001B5489" w:rsidP="0077601C">
      <w:pPr>
        <w:rPr>
          <w:color w:val="000000" w:themeColor="text1"/>
          <w:sz w:val="44"/>
          <w:szCs w:val="44"/>
        </w:rPr>
      </w:pPr>
      <w:r>
        <w:rPr>
          <w:color w:val="000000" w:themeColor="text1"/>
          <w:sz w:val="44"/>
          <w:szCs w:val="44"/>
        </w:rPr>
        <w:t>Whether you are a stud</w:t>
      </w:r>
      <w:r w:rsidR="0077601C" w:rsidRPr="00CB3BC1">
        <w:rPr>
          <w:color w:val="000000" w:themeColor="text1"/>
          <w:sz w:val="44"/>
          <w:szCs w:val="44"/>
        </w:rPr>
        <w:t>ent experiencing the campus environment for the first time or going back to the campus life after spending the vacation at home, there will be a period of adjustment, more so in the first scenario.</w:t>
      </w:r>
    </w:p>
    <w:p w:rsidR="00162D48" w:rsidRPr="00FF0805" w:rsidRDefault="00B12FC1" w:rsidP="004832D5">
      <w:pPr>
        <w:rPr>
          <w:b/>
          <w:bCs/>
          <w:sz w:val="48"/>
          <w:szCs w:val="48"/>
          <w:u w:val="single"/>
        </w:rPr>
      </w:pPr>
      <w:r>
        <w:rPr>
          <w:sz w:val="44"/>
          <w:szCs w:val="44"/>
        </w:rPr>
        <w:lastRenderedPageBreak/>
        <w:t xml:space="preserve"> </w:t>
      </w:r>
      <w:r w:rsidR="00FF0805" w:rsidRPr="005E71CD">
        <w:rPr>
          <w:b/>
          <w:bCs/>
          <w:color w:val="000000" w:themeColor="text1"/>
          <w:sz w:val="48"/>
          <w:szCs w:val="48"/>
          <w:u w:val="single"/>
        </w:rPr>
        <w:t>Solution</w:t>
      </w:r>
      <w:r w:rsidR="00FF0805">
        <w:rPr>
          <w:b/>
          <w:bCs/>
          <w:sz w:val="48"/>
          <w:szCs w:val="48"/>
          <w:u w:val="single"/>
        </w:rPr>
        <w:t xml:space="preserve"> :</w:t>
      </w:r>
      <w:r w:rsidR="005E71CD">
        <w:rPr>
          <w:b/>
          <w:bCs/>
          <w:sz w:val="48"/>
          <w:szCs w:val="48"/>
          <w:u w:val="single"/>
        </w:rPr>
        <w:t xml:space="preserve"> </w:t>
      </w:r>
      <w:r w:rsidR="00162D48">
        <w:rPr>
          <w:color w:val="000000" w:themeColor="text1"/>
          <w:sz w:val="44"/>
          <w:szCs w:val="44"/>
        </w:rPr>
        <w:t>T</w:t>
      </w:r>
      <w:r w:rsidR="00162D48" w:rsidRPr="00CB3BC1">
        <w:rPr>
          <w:color w:val="000000" w:themeColor="text1"/>
          <w:sz w:val="44"/>
          <w:szCs w:val="44"/>
        </w:rPr>
        <w:t xml:space="preserve">he first year of university is always extra hard when it comes to adjustment to university life so you should be expecting to at least get a culture shock because of how different things would be compared to home or school. Additionally, it is important to not get in a frenzy over getting everything right. Give yourself some time, and expect to get a little bamboozled, but always stay confident that eventually you will come to love the university </w:t>
      </w:r>
    </w:p>
    <w:p w:rsidR="001B2B6B" w:rsidRPr="008529D1" w:rsidRDefault="001B2B6B" w:rsidP="004832D5">
      <w:pPr>
        <w:rPr>
          <w:b/>
          <w:bCs/>
          <w:i/>
          <w:iCs/>
          <w:color w:val="000000" w:themeColor="text1"/>
          <w:sz w:val="44"/>
          <w:szCs w:val="44"/>
          <w:u w:val="single"/>
        </w:rPr>
      </w:pPr>
    </w:p>
    <w:p w:rsidR="00A06F9B" w:rsidRPr="008529D1" w:rsidRDefault="001B2B6B" w:rsidP="00FB5212">
      <w:pPr>
        <w:rPr>
          <w:b/>
          <w:bCs/>
          <w:color w:val="000000" w:themeColor="text1"/>
          <w:sz w:val="44"/>
          <w:szCs w:val="44"/>
          <w:u w:val="single"/>
        </w:rPr>
      </w:pPr>
      <w:r w:rsidRPr="008529D1">
        <w:rPr>
          <w:b/>
          <w:bCs/>
          <w:color w:val="000000" w:themeColor="text1"/>
          <w:sz w:val="44"/>
          <w:szCs w:val="44"/>
          <w:u w:val="single"/>
        </w:rPr>
        <w:t xml:space="preserve">            </w:t>
      </w:r>
      <w:r w:rsidR="00A06F9B" w:rsidRPr="008529D1">
        <w:rPr>
          <w:b/>
          <w:bCs/>
          <w:color w:val="000000" w:themeColor="text1"/>
          <w:sz w:val="44"/>
          <w:szCs w:val="44"/>
          <w:u w:val="single"/>
        </w:rPr>
        <w:t xml:space="preserve">“HAPPINESS COMES FROM… </w:t>
      </w:r>
      <w:r w:rsidRPr="008529D1">
        <w:rPr>
          <w:b/>
          <w:bCs/>
          <w:color w:val="000000" w:themeColor="text1"/>
          <w:sz w:val="44"/>
          <w:szCs w:val="44"/>
          <w:u w:val="single"/>
        </w:rPr>
        <w:t xml:space="preserve">SOME                         </w:t>
      </w:r>
      <w:r w:rsidR="00A06F9B" w:rsidRPr="008529D1">
        <w:rPr>
          <w:b/>
          <w:bCs/>
          <w:color w:val="000000" w:themeColor="text1"/>
          <w:sz w:val="44"/>
          <w:szCs w:val="44"/>
          <w:u w:val="single"/>
        </w:rPr>
        <w:t>CURIOUS ADJUSTMENT TO LIFE”.</w:t>
      </w:r>
    </w:p>
    <w:p w:rsidR="00B535FF" w:rsidRDefault="001B2B6B">
      <w:r>
        <w:t xml:space="preserve">                                 </w:t>
      </w:r>
      <w:r w:rsidR="0009421B">
        <w:t xml:space="preserve">                         </w:t>
      </w:r>
    </w:p>
    <w:p w:rsidR="00D536BF" w:rsidRDefault="003D3929">
      <w:pPr>
        <w:rPr>
          <w:sz w:val="44"/>
          <w:szCs w:val="44"/>
        </w:rPr>
      </w:pPr>
      <w:bookmarkStart w:id="0" w:name="_GoBack"/>
      <w:bookmarkEnd w:id="0"/>
      <w:r w:rsidRPr="001A7D4F">
        <w:rPr>
          <w:b/>
          <w:bCs/>
          <w:sz w:val="48"/>
          <w:szCs w:val="48"/>
          <w:u w:val="single"/>
        </w:rPr>
        <w:t xml:space="preserve">Done by : </w:t>
      </w:r>
      <w:r w:rsidR="00E11A97" w:rsidRPr="00B17B06">
        <w:rPr>
          <w:sz w:val="44"/>
          <w:szCs w:val="44"/>
        </w:rPr>
        <w:t xml:space="preserve">Ravella Abhinav (cb.en.u4cse19453) </w:t>
      </w:r>
    </w:p>
    <w:p w:rsidR="00B17B06" w:rsidRDefault="00B17B06">
      <w:pPr>
        <w:rPr>
          <w:sz w:val="44"/>
          <w:szCs w:val="44"/>
          <w:u w:val="single"/>
        </w:rPr>
      </w:pPr>
      <w:r>
        <w:rPr>
          <w:sz w:val="44"/>
          <w:szCs w:val="44"/>
        </w:rPr>
        <w:t xml:space="preserve">                  </w:t>
      </w:r>
      <w:r w:rsidR="003F62C6">
        <w:rPr>
          <w:sz w:val="44"/>
          <w:szCs w:val="44"/>
        </w:rPr>
        <w:t xml:space="preserve"> </w:t>
      </w:r>
      <w:r w:rsidR="008B045C">
        <w:rPr>
          <w:sz w:val="44"/>
          <w:szCs w:val="44"/>
        </w:rPr>
        <w:t xml:space="preserve">N. </w:t>
      </w:r>
      <w:r w:rsidR="003F62C6">
        <w:rPr>
          <w:sz w:val="44"/>
          <w:szCs w:val="44"/>
        </w:rPr>
        <w:t xml:space="preserve">karthik reddy (cb.en.u4cse19444) </w:t>
      </w:r>
    </w:p>
    <w:p w:rsidR="00B17B06" w:rsidRDefault="00B17B06">
      <w:pPr>
        <w:rPr>
          <w:b/>
          <w:bCs/>
          <w:sz w:val="44"/>
          <w:szCs w:val="44"/>
          <w:u w:val="single"/>
        </w:rPr>
      </w:pPr>
      <w:r>
        <w:rPr>
          <w:sz w:val="44"/>
          <w:szCs w:val="44"/>
          <w:u w:val="single"/>
        </w:rPr>
        <w:t xml:space="preserve">   </w:t>
      </w:r>
    </w:p>
    <w:p w:rsidR="00B17B06" w:rsidRPr="00E11A97" w:rsidRDefault="00B17B06">
      <w:pPr>
        <w:rPr>
          <w:b/>
          <w:bCs/>
          <w:sz w:val="44"/>
          <w:szCs w:val="44"/>
          <w:u w:val="single"/>
        </w:rPr>
      </w:pPr>
      <w:r>
        <w:rPr>
          <w:b/>
          <w:bCs/>
          <w:sz w:val="44"/>
          <w:szCs w:val="44"/>
          <w:u w:val="single"/>
        </w:rPr>
        <w:t xml:space="preserve">                   </w:t>
      </w:r>
    </w:p>
    <w:p w:rsidR="00A310B5" w:rsidRPr="00505FFE" w:rsidRDefault="00A310B5"/>
    <w:sectPr w:rsidR="00A310B5" w:rsidRPr="00505FFE">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454" w:rsidRDefault="009C3454">
      <w:pPr>
        <w:spacing w:after="0" w:line="240" w:lineRule="auto"/>
      </w:pPr>
      <w:r>
        <w:separator/>
      </w:r>
    </w:p>
  </w:endnote>
  <w:endnote w:type="continuationSeparator" w:id="0">
    <w:p w:rsidR="009C3454" w:rsidRDefault="009C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rsidR="005F5DBE" w:rsidRDefault="00D16B3C">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454" w:rsidRDefault="009C3454">
      <w:pPr>
        <w:spacing w:after="0" w:line="240" w:lineRule="auto"/>
      </w:pPr>
      <w:r>
        <w:separator/>
      </w:r>
    </w:p>
  </w:footnote>
  <w:footnote w:type="continuationSeparator" w:id="0">
    <w:p w:rsidR="009C3454" w:rsidRDefault="009C3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7C"/>
    <w:rsid w:val="00016166"/>
    <w:rsid w:val="0009421B"/>
    <w:rsid w:val="000D0FA0"/>
    <w:rsid w:val="000E5B56"/>
    <w:rsid w:val="001372EA"/>
    <w:rsid w:val="00162D48"/>
    <w:rsid w:val="001A7D4F"/>
    <w:rsid w:val="001B2B6B"/>
    <w:rsid w:val="001B5489"/>
    <w:rsid w:val="001D1A4B"/>
    <w:rsid w:val="001E0A40"/>
    <w:rsid w:val="001F7573"/>
    <w:rsid w:val="002C495E"/>
    <w:rsid w:val="00393F7C"/>
    <w:rsid w:val="00394675"/>
    <w:rsid w:val="003D3929"/>
    <w:rsid w:val="003F62C6"/>
    <w:rsid w:val="00416CFC"/>
    <w:rsid w:val="0047338C"/>
    <w:rsid w:val="00505FFE"/>
    <w:rsid w:val="005E71CD"/>
    <w:rsid w:val="005F5DBE"/>
    <w:rsid w:val="00724891"/>
    <w:rsid w:val="0077601C"/>
    <w:rsid w:val="007761A2"/>
    <w:rsid w:val="00777267"/>
    <w:rsid w:val="007F680F"/>
    <w:rsid w:val="008529D1"/>
    <w:rsid w:val="008A7418"/>
    <w:rsid w:val="008B045C"/>
    <w:rsid w:val="00945521"/>
    <w:rsid w:val="00965440"/>
    <w:rsid w:val="009C3454"/>
    <w:rsid w:val="00A06F9B"/>
    <w:rsid w:val="00A310B5"/>
    <w:rsid w:val="00AF46B3"/>
    <w:rsid w:val="00B12FC1"/>
    <w:rsid w:val="00B17B06"/>
    <w:rsid w:val="00B20973"/>
    <w:rsid w:val="00B535FF"/>
    <w:rsid w:val="00B54AF6"/>
    <w:rsid w:val="00B73327"/>
    <w:rsid w:val="00BA312F"/>
    <w:rsid w:val="00CB3BC1"/>
    <w:rsid w:val="00CC408A"/>
    <w:rsid w:val="00D16B3C"/>
    <w:rsid w:val="00D536BF"/>
    <w:rsid w:val="00DB22AF"/>
    <w:rsid w:val="00DD0C70"/>
    <w:rsid w:val="00E11A97"/>
    <w:rsid w:val="00FC62B7"/>
    <w:rsid w:val="00FF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17757E"/>
  <w15:chartTrackingRefBased/>
  <w15:docId w15:val="{6CBAFD0C-A26F-6D40-AA9E-000FBCB4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50CA09F0-57E3-D344-8308-85300D0D1565%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%7b50CA09F0-57E3-D344-8308-85300D0D1565%7dtf50002001.dotx</Template>
  <TotalTime>0</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918688736036</dc:creator>
  <cp:keywords/>
  <dc:description/>
  <cp:lastModifiedBy>918688736036</cp:lastModifiedBy>
  <cp:revision>2</cp:revision>
  <dcterms:created xsi:type="dcterms:W3CDTF">2019-08-14T10:22:00Z</dcterms:created>
  <dcterms:modified xsi:type="dcterms:W3CDTF">2019-08-14T10:22:00Z</dcterms:modified>
</cp:coreProperties>
</file>