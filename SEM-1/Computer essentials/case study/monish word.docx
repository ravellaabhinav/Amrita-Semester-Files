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E122" w14:textId="4BAC7ED7" w:rsidR="00B83411" w:rsidRPr="00665013" w:rsidRDefault="00B83411">
      <w:pPr>
        <w:rPr>
          <w:rFonts w:ascii="Arial" w:hAnsi="Arial" w:cs="Arial"/>
          <w:b/>
          <w:i/>
          <w:sz w:val="40"/>
          <w:szCs w:val="40"/>
          <w:lang w:val="en-IN"/>
        </w:rPr>
      </w:pPr>
      <w:r>
        <w:rPr>
          <w:lang w:val="en-IN"/>
        </w:rPr>
        <w:t xml:space="preserve">                                </w:t>
      </w:r>
      <w:r>
        <w:rPr>
          <w:lang w:val="en-IN"/>
        </w:rPr>
        <w:tab/>
      </w:r>
      <w:r>
        <w:rPr>
          <w:lang w:val="en-IN"/>
        </w:rPr>
        <w:tab/>
      </w:r>
      <w:r w:rsidRPr="00665013">
        <w:rPr>
          <w:rFonts w:ascii="Arial" w:hAnsi="Arial" w:cs="Arial"/>
          <w:b/>
          <w:i/>
          <w:sz w:val="40"/>
          <w:szCs w:val="40"/>
          <w:lang w:val="en-IN"/>
        </w:rPr>
        <w:t>OS - Operating  System</w:t>
      </w:r>
    </w:p>
    <w:p w14:paraId="18511C20" w14:textId="60BF1F43" w:rsidR="00665013" w:rsidRDefault="004E3DD4" w:rsidP="007C2C60">
      <w:pPr>
        <w:jc w:val="both"/>
        <w:rPr>
          <w:rFonts w:ascii="Arial" w:hAnsi="Arial" w:cs="Arial"/>
          <w:b/>
          <w:sz w:val="40"/>
          <w:szCs w:val="40"/>
          <w:lang w:val="en-IN"/>
        </w:rPr>
      </w:pPr>
      <w:r w:rsidRPr="00665013">
        <w:rPr>
          <w:rFonts w:ascii="Arial" w:hAnsi="Arial" w:cs="Arial"/>
          <w:b/>
          <w:sz w:val="40"/>
          <w:szCs w:val="40"/>
          <w:lang w:val="en-IN"/>
        </w:rPr>
        <w:t>A</w:t>
      </w:r>
      <w:r w:rsidR="00665013" w:rsidRPr="00665013">
        <w:rPr>
          <w:rFonts w:ascii="Arial" w:hAnsi="Arial" w:cs="Arial"/>
          <w:b/>
          <w:sz w:val="40"/>
          <w:szCs w:val="40"/>
          <w:lang w:val="en-IN"/>
        </w:rPr>
        <w:t>ndroid:</w:t>
      </w:r>
    </w:p>
    <w:p w14:paraId="1DEE30FA" w14:textId="513E0801" w:rsidR="00665013" w:rsidRDefault="00665013">
      <w:pPr>
        <w:rPr>
          <w:rFonts w:ascii="Arial" w:hAnsi="Arial" w:cs="Arial"/>
          <w:sz w:val="28"/>
          <w:szCs w:val="28"/>
          <w:lang w:val="en-IN"/>
        </w:rPr>
      </w:pPr>
      <w:r w:rsidRPr="00665013">
        <w:rPr>
          <w:rFonts w:ascii="Arial" w:hAnsi="Arial" w:cs="Arial"/>
          <w:sz w:val="28"/>
          <w:szCs w:val="28"/>
          <w:lang w:val="en-IN"/>
        </w:rPr>
        <w:t>W</w:t>
      </w:r>
      <w:r>
        <w:rPr>
          <w:rFonts w:ascii="Arial" w:hAnsi="Arial" w:cs="Arial"/>
          <w:sz w:val="28"/>
          <w:szCs w:val="28"/>
          <w:lang w:val="en-IN"/>
        </w:rPr>
        <w:t xml:space="preserve">e </w:t>
      </w:r>
      <w:proofErr w:type="gramStart"/>
      <w:r>
        <w:rPr>
          <w:rFonts w:ascii="Arial" w:hAnsi="Arial" w:cs="Arial"/>
          <w:sz w:val="28"/>
          <w:szCs w:val="28"/>
          <w:lang w:val="en-IN"/>
        </w:rPr>
        <w:t>has</w:t>
      </w:r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chosen android for because it is the most used  OS in the world .</w:t>
      </w:r>
    </w:p>
    <w:p w14:paraId="4675F2F1" w14:textId="52908405" w:rsidR="00D301A6" w:rsidRDefault="00665013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Android application makes people to access their library account in order to check availability of books in library</w:t>
      </w:r>
      <w:r w:rsidR="00D301A6">
        <w:rPr>
          <w:rFonts w:ascii="Arial" w:hAnsi="Arial" w:cs="Arial"/>
          <w:sz w:val="28"/>
          <w:szCs w:val="28"/>
          <w:lang w:val="en-IN"/>
        </w:rPr>
        <w:t xml:space="preserve"> by this way we can access library system through our mobile easily without using computers.</w:t>
      </w:r>
    </w:p>
    <w:p w14:paraId="7DB4FD20" w14:textId="408AB267" w:rsidR="00665013" w:rsidRDefault="00D301A6">
      <w:pPr>
        <w:rPr>
          <w:rFonts w:ascii="Arial" w:hAnsi="Arial" w:cs="Arial"/>
          <w:b/>
          <w:sz w:val="32"/>
          <w:szCs w:val="32"/>
          <w:lang w:val="en-IN"/>
        </w:rPr>
      </w:pPr>
      <w:r w:rsidRPr="00D301A6">
        <w:rPr>
          <w:rFonts w:ascii="Arial" w:hAnsi="Arial" w:cs="Arial"/>
          <w:b/>
          <w:sz w:val="32"/>
          <w:szCs w:val="32"/>
          <w:lang w:val="en-IN"/>
        </w:rPr>
        <w:t>Android  History</w:t>
      </w:r>
      <w:r>
        <w:rPr>
          <w:rFonts w:ascii="Arial" w:hAnsi="Arial" w:cs="Arial"/>
          <w:b/>
          <w:sz w:val="32"/>
          <w:szCs w:val="32"/>
          <w:lang w:val="en-IN"/>
        </w:rPr>
        <w:t>:</w:t>
      </w:r>
    </w:p>
    <w:p w14:paraId="582CE06A" w14:textId="783BB538" w:rsidR="00665013" w:rsidRDefault="00D301A6" w:rsidP="00D301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D301A6">
        <w:rPr>
          <w:rFonts w:ascii="Arial" w:hAnsi="Arial" w:cs="Arial"/>
          <w:sz w:val="28"/>
          <w:szCs w:val="28"/>
          <w:lang w:val="en-IN"/>
        </w:rPr>
        <w:t xml:space="preserve">Android was founded in </w:t>
      </w:r>
      <w:proofErr w:type="spellStart"/>
      <w:r w:rsidRPr="00D301A6">
        <w:rPr>
          <w:rFonts w:ascii="Arial" w:hAnsi="Arial" w:cs="Arial"/>
          <w:sz w:val="28"/>
          <w:szCs w:val="28"/>
          <w:lang w:val="en-IN"/>
        </w:rPr>
        <w:t>palo</w:t>
      </w:r>
      <w:proofErr w:type="spellEnd"/>
      <w:r w:rsidRPr="00D301A6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Pr="00D301A6">
        <w:rPr>
          <w:rFonts w:ascii="Arial" w:hAnsi="Arial" w:cs="Arial"/>
          <w:sz w:val="28"/>
          <w:szCs w:val="28"/>
          <w:lang w:val="en-IN"/>
        </w:rPr>
        <w:t>alto,California,in</w:t>
      </w:r>
      <w:proofErr w:type="spellEnd"/>
      <w:r w:rsidRPr="00D301A6">
        <w:rPr>
          <w:rFonts w:ascii="Arial" w:hAnsi="Arial" w:cs="Arial"/>
          <w:sz w:val="28"/>
          <w:szCs w:val="28"/>
          <w:lang w:val="en-IN"/>
        </w:rPr>
        <w:t xml:space="preserve"> October 2003.</w:t>
      </w:r>
    </w:p>
    <w:p w14:paraId="25A41CC8" w14:textId="211368F9" w:rsidR="00D301A6" w:rsidRDefault="00D301A6" w:rsidP="00D301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Android was founded by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andy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rubin,rich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miner,nick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sears,chris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white</w:t>
      </w:r>
    </w:p>
    <w:p w14:paraId="00AECF02" w14:textId="5525A7B7" w:rsidR="00D301A6" w:rsidRDefault="001F71EF" w:rsidP="00D301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Googles decision to make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Andriod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an open source allowed it to become highly popular with third party phone makers.</w:t>
      </w:r>
    </w:p>
    <w:p w14:paraId="209FEC87" w14:textId="12A92122" w:rsidR="001F71EF" w:rsidRDefault="001F71EF" w:rsidP="00D301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It was developed by a consortium of developers known as the open hand alliance</w:t>
      </w:r>
      <w:r w:rsidR="007C2C60">
        <w:rPr>
          <w:rFonts w:ascii="Arial" w:hAnsi="Arial" w:cs="Arial"/>
          <w:sz w:val="28"/>
          <w:szCs w:val="28"/>
          <w:lang w:val="en-IN"/>
        </w:rPr>
        <w:t>.</w:t>
      </w:r>
    </w:p>
    <w:p w14:paraId="247E0A70" w14:textId="47A0FDB2" w:rsidR="007C2C60" w:rsidRDefault="007C2C60" w:rsidP="007C2C60">
      <w:pPr>
        <w:rPr>
          <w:rFonts w:ascii="Arial" w:hAnsi="Arial" w:cs="Arial"/>
          <w:b/>
          <w:sz w:val="32"/>
          <w:szCs w:val="32"/>
          <w:lang w:val="en-IN"/>
        </w:rPr>
      </w:pPr>
      <w:r w:rsidRPr="007C2C60">
        <w:rPr>
          <w:rFonts w:ascii="Arial" w:hAnsi="Arial" w:cs="Arial"/>
          <w:b/>
          <w:sz w:val="32"/>
          <w:szCs w:val="32"/>
          <w:lang w:val="en-IN"/>
        </w:rPr>
        <w:t>Android Version</w:t>
      </w:r>
      <w:r w:rsidR="00F82E5E">
        <w:rPr>
          <w:rFonts w:ascii="Arial" w:hAnsi="Arial" w:cs="Arial"/>
          <w:b/>
          <w:sz w:val="32"/>
          <w:szCs w:val="32"/>
          <w:lang w:val="en-IN"/>
        </w:rPr>
        <w:t xml:space="preserve"> :</w:t>
      </w:r>
    </w:p>
    <w:p w14:paraId="026537E4" w14:textId="78BD77F8" w:rsidR="007C2C60" w:rsidRDefault="00562E40" w:rsidP="00562E4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IN"/>
        </w:rPr>
      </w:pPr>
      <w:r w:rsidRPr="00562E40">
        <w:rPr>
          <w:rFonts w:ascii="Arial" w:hAnsi="Arial" w:cs="Arial"/>
          <w:sz w:val="28"/>
          <w:szCs w:val="28"/>
          <w:lang w:val="en-IN"/>
        </w:rPr>
        <w:t xml:space="preserve">Android version </w:t>
      </w:r>
      <w:r>
        <w:rPr>
          <w:rFonts w:ascii="Arial" w:hAnsi="Arial" w:cs="Arial"/>
          <w:sz w:val="28"/>
          <w:szCs w:val="28"/>
          <w:lang w:val="en-IN"/>
        </w:rPr>
        <w:t>9.0 pie is used for application or any other lower versions can be used for the application.</w:t>
      </w:r>
    </w:p>
    <w:p w14:paraId="17B055CA" w14:textId="7BC2C1CC" w:rsidR="00F82E5E" w:rsidRDefault="00F82E5E" w:rsidP="00562E4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Android ‘s kernel is based on the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linux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kernal’s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long-term support(LTS)</w:t>
      </w:r>
      <w:proofErr w:type="spellStart"/>
      <w:r>
        <w:rPr>
          <w:rFonts w:ascii="Arial" w:hAnsi="Arial" w:cs="Arial"/>
          <w:sz w:val="28"/>
          <w:szCs w:val="28"/>
          <w:lang w:val="en-IN"/>
        </w:rPr>
        <w:t>branches.As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of 2018,android targets versions 4.4,4.9 or 4.14 of the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linux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kernals</w:t>
      </w:r>
      <w:proofErr w:type="spellEnd"/>
      <w:r>
        <w:rPr>
          <w:rFonts w:ascii="Arial" w:hAnsi="Arial" w:cs="Arial"/>
          <w:sz w:val="28"/>
          <w:szCs w:val="28"/>
          <w:lang w:val="en-IN"/>
        </w:rPr>
        <w:t>.</w:t>
      </w:r>
    </w:p>
    <w:p w14:paraId="7991ADBC" w14:textId="0F1A8570" w:rsidR="00F82E5E" w:rsidRDefault="00F82E5E" w:rsidP="00562E4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Linux kernel has further architectural changes that are implement by google such as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ashmen,ION,out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of memory (OOM)handling.</w:t>
      </w:r>
    </w:p>
    <w:p w14:paraId="15449842" w14:textId="7EFE9812" w:rsidR="00562E40" w:rsidRDefault="00562E40" w:rsidP="00562E40">
      <w:pPr>
        <w:rPr>
          <w:rFonts w:ascii="Arial" w:hAnsi="Arial" w:cs="Arial"/>
          <w:b/>
          <w:sz w:val="32"/>
          <w:szCs w:val="32"/>
          <w:lang w:val="en-IN"/>
        </w:rPr>
      </w:pPr>
      <w:r w:rsidRPr="00562E40">
        <w:rPr>
          <w:rFonts w:ascii="Arial" w:hAnsi="Arial" w:cs="Arial"/>
          <w:b/>
          <w:sz w:val="32"/>
          <w:szCs w:val="32"/>
          <w:lang w:val="en-IN"/>
        </w:rPr>
        <w:t xml:space="preserve">Advantages of </w:t>
      </w:r>
      <w:proofErr w:type="spellStart"/>
      <w:r w:rsidRPr="00562E40">
        <w:rPr>
          <w:rFonts w:ascii="Arial" w:hAnsi="Arial" w:cs="Arial"/>
          <w:b/>
          <w:sz w:val="32"/>
          <w:szCs w:val="32"/>
          <w:lang w:val="en-IN"/>
        </w:rPr>
        <w:t>Andriod</w:t>
      </w:r>
      <w:proofErr w:type="spellEnd"/>
      <w:r w:rsidRPr="00562E40">
        <w:rPr>
          <w:rFonts w:ascii="Arial" w:hAnsi="Arial" w:cs="Arial"/>
          <w:b/>
          <w:sz w:val="32"/>
          <w:szCs w:val="32"/>
          <w:lang w:val="en-IN"/>
        </w:rPr>
        <w:t>:</w:t>
      </w:r>
    </w:p>
    <w:p w14:paraId="064059F0" w14:textId="44CCADC8" w:rsidR="00562E40" w:rsidRDefault="00562E40" w:rsidP="00562E4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 w:rsidRPr="00562E40">
        <w:rPr>
          <w:rFonts w:ascii="Arial" w:hAnsi="Arial" w:cs="Arial"/>
          <w:sz w:val="28"/>
          <w:szCs w:val="28"/>
          <w:lang w:val="en-IN"/>
        </w:rPr>
        <w:t xml:space="preserve">Since </w:t>
      </w:r>
      <w:r>
        <w:rPr>
          <w:rFonts w:ascii="Arial" w:hAnsi="Arial" w:cs="Arial"/>
          <w:sz w:val="28"/>
          <w:szCs w:val="28"/>
          <w:lang w:val="en-IN"/>
        </w:rPr>
        <w:t xml:space="preserve">Android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os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is open source so, most of the leading handset makers in the world have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Andriod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phones.</w:t>
      </w:r>
    </w:p>
    <w:p w14:paraId="15F58471" w14:textId="626AE1A1" w:rsidR="001F71EF" w:rsidRDefault="00562E40" w:rsidP="007C2C6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Universal charges.</w:t>
      </w:r>
    </w:p>
    <w:p w14:paraId="395EBB60" w14:textId="33D59B97" w:rsidR="00562E40" w:rsidRDefault="00562E40" w:rsidP="007C2C6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Availability of free apps in google play store.</w:t>
      </w:r>
    </w:p>
    <w:p w14:paraId="24BEB10C" w14:textId="123D5C85" w:rsidR="00562E40" w:rsidRDefault="00562E40" w:rsidP="007C2C6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lastRenderedPageBreak/>
        <w:t>Great social networking integration.</w:t>
      </w:r>
    </w:p>
    <w:p w14:paraId="571309E5" w14:textId="4D5E52B5" w:rsidR="00562E40" w:rsidRDefault="00562E40" w:rsidP="007C2C6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Using of apps and tools in android are easy to use.</w:t>
      </w:r>
    </w:p>
    <w:p w14:paraId="3697D966" w14:textId="78A73AE6" w:rsidR="00562E40" w:rsidRDefault="00562E40" w:rsidP="00562E40">
      <w:pPr>
        <w:rPr>
          <w:rFonts w:ascii="Arial" w:hAnsi="Arial" w:cs="Arial"/>
          <w:b/>
          <w:sz w:val="32"/>
          <w:szCs w:val="32"/>
          <w:lang w:val="en-IN"/>
        </w:rPr>
      </w:pPr>
      <w:r w:rsidRPr="00562E40">
        <w:rPr>
          <w:rFonts w:ascii="Arial" w:hAnsi="Arial" w:cs="Arial"/>
          <w:b/>
          <w:sz w:val="32"/>
          <w:szCs w:val="32"/>
          <w:lang w:val="en-IN"/>
        </w:rPr>
        <w:t>Number of users in the world</w:t>
      </w:r>
      <w:r>
        <w:rPr>
          <w:rFonts w:ascii="Arial" w:hAnsi="Arial" w:cs="Arial"/>
          <w:b/>
          <w:sz w:val="32"/>
          <w:szCs w:val="32"/>
          <w:lang w:val="en-IN"/>
        </w:rPr>
        <w:t>:</w:t>
      </w:r>
    </w:p>
    <w:p w14:paraId="428B8928" w14:textId="7E19AA41" w:rsidR="00B869E6" w:rsidRDefault="00B869E6" w:rsidP="00562E40">
      <w:pPr>
        <w:rPr>
          <w:rFonts w:ascii="Arial" w:hAnsi="Arial" w:cs="Arial"/>
          <w:b/>
          <w:sz w:val="32"/>
          <w:szCs w:val="32"/>
          <w:lang w:val="en-I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9A580F1" wp14:editId="6AF82A21">
            <wp:extent cx="6139815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25" cy="246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C97886" w14:textId="58EBC0BB" w:rsidR="00562E40" w:rsidRDefault="009E0BE6" w:rsidP="00562E40">
      <w:pPr>
        <w:rPr>
          <w:rFonts w:ascii="Arial" w:hAnsi="Arial" w:cs="Arial"/>
          <w:sz w:val="28"/>
          <w:szCs w:val="28"/>
          <w:lang w:val="en-IN"/>
        </w:rPr>
      </w:pPr>
      <w:r w:rsidRPr="009E0BE6">
        <w:rPr>
          <w:rFonts w:ascii="Arial" w:hAnsi="Arial" w:cs="Arial"/>
          <w:sz w:val="28"/>
          <w:szCs w:val="28"/>
          <w:lang w:val="en-IN"/>
        </w:rPr>
        <w:t>With</w:t>
      </w:r>
      <w:r>
        <w:rPr>
          <w:rFonts w:ascii="Arial" w:hAnsi="Arial" w:cs="Arial"/>
          <w:sz w:val="28"/>
          <w:szCs w:val="28"/>
          <w:lang w:val="en-IN"/>
        </w:rPr>
        <w:t xml:space="preserve"> over 86.8% share ,Android OS dominates the mobile app development market.</w:t>
      </w:r>
    </w:p>
    <w:p w14:paraId="674DB7BF" w14:textId="256AF678" w:rsidR="009E0BE6" w:rsidRDefault="009E0BE6" w:rsidP="00562E40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Google recently announced that there are 2.5 billion active android devices.</w:t>
      </w:r>
    </w:p>
    <w:p w14:paraId="137E2C18" w14:textId="077DD7F5" w:rsidR="009E0BE6" w:rsidRDefault="009E0BE6" w:rsidP="00562E40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The number of users </w:t>
      </w:r>
      <w:proofErr w:type="gramStart"/>
      <w:r>
        <w:rPr>
          <w:rFonts w:ascii="Arial" w:hAnsi="Arial" w:cs="Arial"/>
          <w:sz w:val="28"/>
          <w:szCs w:val="28"/>
          <w:lang w:val="en-IN"/>
        </w:rPr>
        <w:t>are</w:t>
      </w:r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growing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quickly,its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partners are also increasing .</w:t>
      </w:r>
    </w:p>
    <w:p w14:paraId="1CAF5AF5" w14:textId="2DC6CF73" w:rsidR="007004E8" w:rsidRPr="007004E8" w:rsidRDefault="00F82E5E" w:rsidP="007004E8">
      <w:pPr>
        <w:rPr>
          <w:rFonts w:ascii="Arial" w:hAnsi="Arial" w:cs="Arial"/>
          <w:b/>
          <w:sz w:val="32"/>
          <w:szCs w:val="32"/>
          <w:lang w:val="en-IN"/>
        </w:rPr>
      </w:pPr>
      <w:r w:rsidRPr="00F82E5E">
        <w:rPr>
          <w:rFonts w:ascii="Arial" w:hAnsi="Arial" w:cs="Arial"/>
          <w:b/>
          <w:sz w:val="32"/>
          <w:szCs w:val="32"/>
          <w:lang w:val="en-IN"/>
        </w:rPr>
        <w:t>Type of application for library</w:t>
      </w:r>
      <w:r w:rsidR="007004E8">
        <w:rPr>
          <w:rFonts w:ascii="Arial" w:hAnsi="Arial" w:cs="Arial"/>
          <w:b/>
          <w:sz w:val="32"/>
          <w:szCs w:val="32"/>
          <w:lang w:val="en-IN"/>
        </w:rPr>
        <w:t xml:space="preserve"> management:</w:t>
      </w:r>
    </w:p>
    <w:p w14:paraId="139DAD29" w14:textId="43DCB8EF" w:rsidR="009E0BE6" w:rsidRDefault="007004E8" w:rsidP="00562E4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IN"/>
        </w:rPr>
      </w:pPr>
      <w:r w:rsidRPr="007004E8">
        <w:rPr>
          <w:rFonts w:ascii="Arial" w:hAnsi="Arial" w:cs="Arial"/>
          <w:sz w:val="28"/>
          <w:szCs w:val="28"/>
          <w:lang w:val="en-IN"/>
        </w:rPr>
        <w:t xml:space="preserve">It is Used to build a small public </w:t>
      </w:r>
      <w:proofErr w:type="spellStart"/>
      <w:r w:rsidRPr="007004E8">
        <w:rPr>
          <w:rFonts w:ascii="Arial" w:hAnsi="Arial" w:cs="Arial"/>
          <w:sz w:val="28"/>
          <w:szCs w:val="28"/>
          <w:lang w:val="en-IN"/>
        </w:rPr>
        <w:t>library,a</w:t>
      </w:r>
      <w:proofErr w:type="spellEnd"/>
      <w:r w:rsidRPr="007004E8">
        <w:rPr>
          <w:rFonts w:ascii="Arial" w:hAnsi="Arial" w:cs="Arial"/>
          <w:sz w:val="28"/>
          <w:szCs w:val="28"/>
          <w:lang w:val="en-IN"/>
        </w:rPr>
        <w:t xml:space="preserve"> class library</w:t>
      </w:r>
      <w:r>
        <w:rPr>
          <w:rFonts w:ascii="Arial" w:hAnsi="Arial" w:cs="Arial"/>
          <w:sz w:val="28"/>
          <w:szCs w:val="28"/>
          <w:lang w:val="en-IN"/>
        </w:rPr>
        <w:t>.</w:t>
      </w:r>
    </w:p>
    <w:p w14:paraId="05AF7FE5" w14:textId="2EAB0B56" w:rsidR="007004E8" w:rsidRDefault="007004E8" w:rsidP="00562E4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We can also manage our own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wishlist</w:t>
      </w:r>
      <w:proofErr w:type="spellEnd"/>
      <w:r>
        <w:rPr>
          <w:rFonts w:ascii="Arial" w:hAnsi="Arial" w:cs="Arial"/>
          <w:sz w:val="28"/>
          <w:szCs w:val="28"/>
          <w:lang w:val="en-IN"/>
        </w:rPr>
        <w:t>.</w:t>
      </w:r>
    </w:p>
    <w:p w14:paraId="72DEB8EE" w14:textId="31E1339E" w:rsidR="007004E8" w:rsidRPr="007004E8" w:rsidRDefault="007004E8" w:rsidP="00562E4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We can keep track of books that you lend to or borrow from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frirnds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and notify when a book is overdue.</w:t>
      </w:r>
    </w:p>
    <w:sectPr w:rsidR="007004E8" w:rsidRPr="0070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5AC"/>
    <w:multiLevelType w:val="hybridMultilevel"/>
    <w:tmpl w:val="26DE5DC6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1C7030B1"/>
    <w:multiLevelType w:val="hybridMultilevel"/>
    <w:tmpl w:val="76A405E6"/>
    <w:lvl w:ilvl="0" w:tplc="40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" w15:restartNumberingAfterBreak="0">
    <w:nsid w:val="2910005E"/>
    <w:multiLevelType w:val="hybridMultilevel"/>
    <w:tmpl w:val="62D873AC"/>
    <w:lvl w:ilvl="0" w:tplc="40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44D56CA8"/>
    <w:multiLevelType w:val="hybridMultilevel"/>
    <w:tmpl w:val="81A2BC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714DBD"/>
    <w:multiLevelType w:val="hybridMultilevel"/>
    <w:tmpl w:val="6BBC7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11"/>
    <w:rsid w:val="001F71EF"/>
    <w:rsid w:val="004E3DD4"/>
    <w:rsid w:val="00562E40"/>
    <w:rsid w:val="00665013"/>
    <w:rsid w:val="007004E8"/>
    <w:rsid w:val="007C2C60"/>
    <w:rsid w:val="009E0BE6"/>
    <w:rsid w:val="00B83411"/>
    <w:rsid w:val="00B869E6"/>
    <w:rsid w:val="00D301A6"/>
    <w:rsid w:val="00F51796"/>
    <w:rsid w:val="00F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B2C"/>
  <w15:docId w15:val="{E884D504-BA5C-48A3-A0AE-795B2415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81F1E-64BD-48D5-BD1B-CB7914C3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3</cp:revision>
  <dcterms:created xsi:type="dcterms:W3CDTF">2019-11-11T17:19:00Z</dcterms:created>
  <dcterms:modified xsi:type="dcterms:W3CDTF">2019-11-11T17:59:00Z</dcterms:modified>
</cp:coreProperties>
</file>